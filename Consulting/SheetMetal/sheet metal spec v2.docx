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29" w:rsidRPr="00707064" w:rsidRDefault="006E3329">
      <w:pPr>
        <w:rPr>
          <w:b/>
        </w:rPr>
      </w:pPr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3" o:spid="_x0000_s1026" type="#_x0000_t13" style="position:absolute;margin-left:365.6pt;margin-top:19pt;width:36.95pt;height:33.4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" adj="11823" fillcolor="#f79646" strokecolor="#974706" strokeweight="2pt"/>
        </w:pict>
      </w:r>
      <w:r>
        <w:rPr>
          <w:noProof/>
          <w:lang w:eastAsia="en-GB"/>
        </w:rPr>
        <w:pict>
          <v:rect id="Rectangle 8" o:spid="_x0000_s1027" style="position:absolute;margin-left:332.45pt;margin-top:-13.75pt;width:90.7pt;height:90.7pt;z-index:251654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" fillcolor="#cdddac" strokecolor="#94b64e">
            <v:fill color2="#f0f4e6" rotate="t" angle="180" colors="0 #dafda7;22938f #e4fdc2;1 #f5ffe6" focus="100%" type="gradient"/>
            <v:shadow on="t" color="black" opacity="24903f" origin=",.5" offset="0,.55556mm"/>
          </v:rect>
        </w:pict>
      </w: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margin-left:336.85pt;margin-top:-8.15pt;width:83.25pt;height:78.9pt;z-index:251655680;visibility:visible">
            <v:imagedata r:id="rId5" o:title=""/>
          </v:shape>
        </w:pict>
      </w:r>
      <w:r w:rsidRPr="00707064">
        <w:rPr>
          <w:b/>
        </w:rPr>
        <w:t xml:space="preserve">Sheet Metal Estimate – </w:t>
      </w:r>
      <w:r>
        <w:rPr>
          <w:b/>
        </w:rPr>
        <w:t>Current/Active</w:t>
      </w:r>
      <w:r w:rsidRPr="00707064">
        <w:rPr>
          <w:b/>
        </w:rPr>
        <w:t xml:space="preserve"> Part</w:t>
      </w:r>
    </w:p>
    <w:p w:rsidR="006E3329" w:rsidRDefault="006E3329">
      <w:pPr>
        <w:rPr>
          <w:noProof/>
          <w:lang w:eastAsia="en-GB"/>
        </w:rPr>
      </w:pPr>
      <w:r>
        <w:rPr>
          <w:noProof/>
          <w:lang w:eastAsia="en-GB"/>
        </w:rPr>
        <w:t>Icon on ribbon</w:t>
      </w:r>
    </w:p>
    <w:p w:rsidR="006E3329" w:rsidRDefault="006E3329">
      <w:r>
        <w:rPr>
          <w:noProof/>
          <w:lang w:eastAsia="en-GB"/>
        </w:rPr>
        <w:pict>
          <v:shape id="Picture 2" o:spid="_x0000_s1029" type="#_x0000_t75" style="position:absolute;margin-left:393.8pt;margin-top:20.4pt;width:25pt;height:23.75pt;z-index:251660800;visibility:visible">
            <v:imagedata r:id="rId6" o:title=""/>
          </v:shape>
        </w:pict>
      </w:r>
      <w:r>
        <w:rPr>
          <w:noProof/>
          <w:lang w:eastAsia="en-GB"/>
        </w:rPr>
        <w:t>Icon</w:t>
      </w:r>
      <w:r>
        <w:t xml:space="preserve"> is only enabled if:</w:t>
      </w:r>
    </w:p>
    <w:p w:rsidR="006E3329" w:rsidRDefault="006E3329" w:rsidP="008B717F">
      <w:pPr>
        <w:pStyle w:val="ListParagraph"/>
        <w:numPr>
          <w:ilvl w:val="0"/>
          <w:numId w:val="6"/>
        </w:numPr>
      </w:pPr>
      <w:r>
        <w:t>the current/active part is saved</w:t>
      </w:r>
    </w:p>
    <w:p w:rsidR="006E3329" w:rsidRDefault="006E3329" w:rsidP="008B717F">
      <w:pPr>
        <w:pStyle w:val="ListParagraph"/>
        <w:numPr>
          <w:ilvl w:val="0"/>
          <w:numId w:val="6"/>
        </w:numPr>
      </w:pPr>
      <w:r>
        <w:t>is sheet metal</w:t>
      </w:r>
    </w:p>
    <w:p w:rsidR="006E3329" w:rsidRDefault="006E3329" w:rsidP="008B717F">
      <w:pPr>
        <w:pStyle w:val="ListParagraph"/>
        <w:numPr>
          <w:ilvl w:val="0"/>
          <w:numId w:val="6"/>
        </w:numPr>
      </w:pPr>
      <w:r>
        <w:t>has a flat pattern/unfold associated/saved with it</w:t>
      </w:r>
    </w:p>
    <w:p w:rsidR="006E3329" w:rsidRDefault="006E3329" w:rsidP="00707064">
      <w:r>
        <w:t>When user clicks icon:</w:t>
      </w:r>
    </w:p>
    <w:p w:rsidR="006E3329" w:rsidRDefault="006E3329" w:rsidP="008B717F">
      <w:pPr>
        <w:pStyle w:val="ListParagraph"/>
        <w:numPr>
          <w:ilvl w:val="0"/>
          <w:numId w:val="6"/>
        </w:numPr>
      </w:pPr>
      <w:r>
        <w:t>result is calculated</w:t>
      </w:r>
    </w:p>
    <w:p w:rsidR="006E3329" w:rsidRDefault="006E3329" w:rsidP="00233446">
      <w:pPr>
        <w:pStyle w:val="ListParagraph"/>
        <w:numPr>
          <w:ilvl w:val="0"/>
          <w:numId w:val="6"/>
        </w:numPr>
      </w:pPr>
      <w:r>
        <w:t>results file is located in the same folder as the part</w:t>
      </w:r>
    </w:p>
    <w:p w:rsidR="006E3329" w:rsidRDefault="006E3329" w:rsidP="008B717F">
      <w:pPr>
        <w:pStyle w:val="ListParagraph"/>
        <w:numPr>
          <w:ilvl w:val="0"/>
          <w:numId w:val="6"/>
        </w:numPr>
      </w:pPr>
      <w:r>
        <w:t>result is saved in results file (SM-results.xls)</w:t>
      </w:r>
    </w:p>
    <w:p w:rsidR="006E3329" w:rsidRDefault="006E3329" w:rsidP="00A85A32">
      <w:pPr>
        <w:pStyle w:val="ListParagraph"/>
        <w:numPr>
          <w:ilvl w:val="0"/>
          <w:numId w:val="6"/>
        </w:numPr>
      </w:pPr>
      <w:r>
        <w:t>if the results file already exists, then the result is appended</w:t>
      </w:r>
    </w:p>
    <w:p w:rsidR="006E3329" w:rsidRDefault="006E3329" w:rsidP="00A85A32">
      <w:pPr>
        <w:pStyle w:val="ListParagraph"/>
        <w:numPr>
          <w:ilvl w:val="0"/>
          <w:numId w:val="6"/>
        </w:numPr>
      </w:pPr>
      <w:r>
        <w:t>format and information in results file is at end of this specification</w:t>
      </w:r>
    </w:p>
    <w:p w:rsidR="006E3329" w:rsidRDefault="006E3329" w:rsidP="00A85A32">
      <w:pPr>
        <w:pStyle w:val="ListParagraph"/>
        <w:numPr>
          <w:ilvl w:val="0"/>
          <w:numId w:val="6"/>
        </w:numPr>
      </w:pPr>
      <w:r>
        <w:t>after results are written, a dialog box is presented to indicate calculation has finished</w:t>
      </w:r>
    </w:p>
    <w:p w:rsidR="006E3329" w:rsidRPr="00707064" w:rsidRDefault="006E3329" w:rsidP="00EB5AB6">
      <w:pPr>
        <w:rPr>
          <w:b/>
        </w:rPr>
      </w:pPr>
      <w:r>
        <w:br w:type="page"/>
      </w:r>
      <w:r>
        <w:rPr>
          <w:noProof/>
          <w:lang w:eastAsia="en-GB"/>
        </w:rPr>
        <w:pict>
          <v:shape id="Picture 5" o:spid="_x0000_s1030" type="#_x0000_t75" style="position:absolute;margin-left:391.45pt;margin-top:39.45pt;width:24.75pt;height:24pt;z-index:251657728;visibility:visible">
            <v:imagedata r:id="rId6" o:title=""/>
          </v:shape>
        </w:pict>
      </w:r>
      <w:r>
        <w:rPr>
          <w:noProof/>
          <w:lang w:eastAsia="en-GB"/>
        </w:rPr>
        <w:pict>
          <v:rect id="Rectangle 7" o:spid="_x0000_s1031" style="position:absolute;margin-left:329.05pt;margin-top:-17.55pt;width:90.7pt;height:90.7pt;z-index:251653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" fillcolor="#a7bfde" strokecolor="#4579b8">
            <v:fill color2="#e4ecf5" rotate="t" angle="180" colors="0 #a3c4ff;22938f #bfd5ff;1 #e5eeff" focus="100%" type="gradient"/>
            <v:shadow on="t" color="black" opacity="24903f" origin=",.5" offset="0,.55556mm"/>
          </v:rect>
        </w:pict>
      </w:r>
      <w:r>
        <w:rPr>
          <w:noProof/>
          <w:lang w:eastAsia="en-GB"/>
        </w:rPr>
        <w:pict>
          <v:shape id="Picture 4" o:spid="_x0000_s1032" type="#_x0000_t75" style="position:absolute;margin-left:334pt;margin-top:-13.6pt;width:60.8pt;height:84.8pt;z-index:251656704;visibility:visible">
            <v:imagedata r:id="rId7" o:title=""/>
          </v:shape>
        </w:pict>
      </w:r>
      <w:r>
        <w:rPr>
          <w:noProof/>
          <w:lang w:eastAsia="en-GB"/>
        </w:rPr>
        <w:pict>
          <v:shape id="Right Arrow 6" o:spid="_x0000_s1033" type="#_x0000_t13" style="position:absolute;margin-left:372.2pt;margin-top:15.45pt;width:36.95pt;height:36.1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" adj="11048" fillcolor="#9bbb59" strokecolor="#4e6128" strokeweight="2pt"/>
        </w:pict>
      </w:r>
      <w:r>
        <w:rPr>
          <w:b/>
        </w:rPr>
        <w:t>S</w:t>
      </w:r>
      <w:r w:rsidRPr="00707064">
        <w:rPr>
          <w:b/>
        </w:rPr>
        <w:t xml:space="preserve">heet Metal Estimate – </w:t>
      </w:r>
      <w:r>
        <w:rPr>
          <w:b/>
        </w:rPr>
        <w:t>Folder</w:t>
      </w:r>
      <w:bookmarkStart w:id="0" w:name="_GoBack"/>
      <w:bookmarkEnd w:id="0"/>
    </w:p>
    <w:p w:rsidR="006E3329" w:rsidRDefault="006E3329" w:rsidP="00E81A7A">
      <w:pPr>
        <w:rPr>
          <w:noProof/>
          <w:lang w:eastAsia="en-GB"/>
        </w:rPr>
      </w:pPr>
      <w:r>
        <w:rPr>
          <w:noProof/>
          <w:lang w:eastAsia="en-GB"/>
        </w:rPr>
        <w:t>Icon on ribbon</w:t>
      </w:r>
    </w:p>
    <w:p w:rsidR="006E3329" w:rsidRDefault="006E3329" w:rsidP="00E81A7A">
      <w:pPr>
        <w:pStyle w:val="ListParagraph"/>
        <w:numPr>
          <w:ilvl w:val="0"/>
          <w:numId w:val="6"/>
        </w:numPr>
      </w:pPr>
      <w:r>
        <w:rPr>
          <w:noProof/>
          <w:lang w:eastAsia="en-GB"/>
        </w:rPr>
        <w:pict>
          <v:shape id="_x0000_s1034" type="#_x0000_t75" style="position:absolute;left:0;text-align:left;margin-left:393.8pt;margin-top:20.4pt;width:25pt;height:23.75pt;z-index:251661824;visibility:visible">
            <v:imagedata r:id="rId6" o:title=""/>
          </v:shape>
        </w:pict>
      </w:r>
      <w:r>
        <w:rPr>
          <w:noProof/>
          <w:lang w:eastAsia="en-GB"/>
        </w:rPr>
        <w:t>icon</w:t>
      </w:r>
      <w:r>
        <w:t xml:space="preserve"> is always enabled, even if no part is loaded</w:t>
      </w:r>
    </w:p>
    <w:p w:rsidR="006E3329" w:rsidRDefault="006E3329" w:rsidP="0073223D">
      <w:r>
        <w:t>When user clicks icon:</w:t>
      </w:r>
    </w:p>
    <w:p w:rsidR="006E3329" w:rsidRDefault="006E3329" w:rsidP="0073223D">
      <w:pPr>
        <w:pStyle w:val="ListParagraph"/>
        <w:numPr>
          <w:ilvl w:val="0"/>
          <w:numId w:val="6"/>
        </w:numPr>
      </w:pPr>
      <w:r>
        <w:t>folder browse dialog is presented to allow user to select a folder</w:t>
      </w:r>
    </w:p>
    <w:p w:rsidR="006E3329" w:rsidRDefault="006E3329" w:rsidP="0073223D">
      <w:pPr>
        <w:pStyle w:val="ListParagraph"/>
        <w:numPr>
          <w:ilvl w:val="0"/>
          <w:numId w:val="6"/>
        </w:numPr>
      </w:pPr>
      <w:r>
        <w:t>if there is an active part, then initial folder for browse dialog is folder of active part</w:t>
      </w:r>
    </w:p>
    <w:p w:rsidR="006E3329" w:rsidRDefault="006E3329" w:rsidP="00233446">
      <w:pPr>
        <w:pStyle w:val="ListParagraph"/>
        <w:numPr>
          <w:ilvl w:val="0"/>
          <w:numId w:val="6"/>
        </w:numPr>
      </w:pPr>
      <w:r>
        <w:t>results file is located in the selected folder</w:t>
      </w:r>
    </w:p>
    <w:p w:rsidR="006E3329" w:rsidRDefault="006E3329" w:rsidP="0073223D">
      <w:pPr>
        <w:pStyle w:val="ListParagraph"/>
        <w:numPr>
          <w:ilvl w:val="0"/>
          <w:numId w:val="6"/>
        </w:numPr>
      </w:pPr>
      <w:r>
        <w:t>for each SpaceClaim file in the selected folder:</w:t>
      </w:r>
    </w:p>
    <w:p w:rsidR="006E3329" w:rsidRDefault="006E3329" w:rsidP="00233446">
      <w:pPr>
        <w:pStyle w:val="ListParagraph"/>
        <w:numPr>
          <w:ilvl w:val="1"/>
          <w:numId w:val="6"/>
        </w:numPr>
      </w:pPr>
      <w:r>
        <w:t>result is calculated</w:t>
      </w:r>
    </w:p>
    <w:p w:rsidR="006E3329" w:rsidRDefault="006E3329" w:rsidP="0073223D">
      <w:pPr>
        <w:pStyle w:val="ListParagraph"/>
        <w:numPr>
          <w:ilvl w:val="0"/>
          <w:numId w:val="6"/>
        </w:numPr>
      </w:pPr>
      <w:r>
        <w:t>each result is saved in results file (SM-results.xls)</w:t>
      </w:r>
    </w:p>
    <w:p w:rsidR="006E3329" w:rsidRDefault="006E3329" w:rsidP="0073223D">
      <w:pPr>
        <w:pStyle w:val="ListParagraph"/>
        <w:numPr>
          <w:ilvl w:val="0"/>
          <w:numId w:val="6"/>
        </w:numPr>
      </w:pPr>
      <w:r>
        <w:t>if the results file already exists, then each result is appended</w:t>
      </w:r>
    </w:p>
    <w:p w:rsidR="006E3329" w:rsidRDefault="006E3329" w:rsidP="0073223D">
      <w:pPr>
        <w:pStyle w:val="ListParagraph"/>
        <w:numPr>
          <w:ilvl w:val="0"/>
          <w:numId w:val="6"/>
        </w:numPr>
      </w:pPr>
      <w:r>
        <w:t>format and information in results file is at end of this specification</w:t>
      </w:r>
    </w:p>
    <w:p w:rsidR="006E3329" w:rsidRDefault="006E3329" w:rsidP="0073223D">
      <w:pPr>
        <w:pStyle w:val="ListParagraph"/>
        <w:numPr>
          <w:ilvl w:val="0"/>
          <w:numId w:val="6"/>
        </w:numPr>
      </w:pPr>
      <w:r>
        <w:t>after all results are written, a dialog box is presented to indicate calculation has finished</w:t>
      </w:r>
    </w:p>
    <w:p w:rsidR="006E3329" w:rsidRPr="003E33E8" w:rsidRDefault="006E3329" w:rsidP="003E33E8">
      <w:pPr>
        <w:rPr>
          <w:b/>
          <w:noProof/>
          <w:lang w:eastAsia="en-GB"/>
        </w:rPr>
      </w:pPr>
      <w:r>
        <w:br w:type="page"/>
      </w:r>
      <w:r w:rsidRPr="003E33E8">
        <w:rPr>
          <w:b/>
          <w:noProof/>
          <w:lang w:eastAsia="en-GB"/>
        </w:rPr>
        <w:t>Results File – Format</w:t>
      </w:r>
    </w:p>
    <w:p w:rsidR="006E3329" w:rsidRDefault="006E3329" w:rsidP="00305A20">
      <w:r>
        <w:t>Default name is “SM-results.xls”</w:t>
      </w:r>
    </w:p>
    <w:p w:rsidR="006E3329" w:rsidRDefault="006E3329" w:rsidP="00305A20">
      <w:r>
        <w:t>Information and format:</w:t>
      </w:r>
    </w:p>
    <w:tbl>
      <w:tblPr>
        <w:tblW w:w="11185" w:type="dxa"/>
        <w:tblInd w:w="-997" w:type="dxa"/>
        <w:tblLayout w:type="fixed"/>
        <w:tblLook w:val="00A0"/>
      </w:tblPr>
      <w:tblGrid>
        <w:gridCol w:w="2005"/>
        <w:gridCol w:w="900"/>
        <w:gridCol w:w="894"/>
        <w:gridCol w:w="709"/>
        <w:gridCol w:w="1097"/>
        <w:gridCol w:w="1029"/>
        <w:gridCol w:w="709"/>
        <w:gridCol w:w="708"/>
        <w:gridCol w:w="709"/>
        <w:gridCol w:w="805"/>
        <w:gridCol w:w="1620"/>
      </w:tblGrid>
      <w:tr w:rsidR="006E3329" w:rsidRPr="008A1CA8" w:rsidTr="0059147A">
        <w:trPr>
          <w:trHeight w:val="30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Part Name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Sheet Metal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E3329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Flat</w:t>
            </w:r>
          </w:p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Pattern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Gauge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Area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Perimeter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 xml:space="preserve">No of </w:t>
            </w:r>
          </w:p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Bends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No of</w:t>
            </w:r>
          </w:p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holes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LAR</w:t>
            </w:r>
          </w:p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H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ei</w:t>
            </w: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g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h</w:t>
            </w: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t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LAR</w:t>
            </w:r>
          </w:p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W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i</w:t>
            </w: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dt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h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Date-</w:t>
            </w:r>
            <w:r w:rsidRPr="00235823">
              <w:rPr>
                <w:rFonts w:cs="Calibri"/>
                <w:b/>
                <w:bCs/>
                <w:color w:val="000000"/>
                <w:sz w:val="18"/>
                <w:szCs w:val="18"/>
                <w:lang w:eastAsia="en-GB"/>
              </w:rPr>
              <w:t>Time</w:t>
            </w:r>
          </w:p>
        </w:tc>
      </w:tr>
      <w:tr w:rsidR="006E3329" w:rsidRPr="008A1CA8" w:rsidTr="0059147A">
        <w:trPr>
          <w:trHeight w:val="30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SheetMetal1-flat.scdoc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cs="Calibri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130020.232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4700.7505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463.4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680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23/03/13 10:38</w:t>
            </w:r>
          </w:p>
        </w:tc>
      </w:tr>
      <w:tr w:rsidR="006E3329" w:rsidRPr="008A1CA8" w:rsidTr="0059147A">
        <w:trPr>
          <w:trHeight w:val="30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 </w:t>
            </w:r>
            <w:r>
              <w:rPr>
                <w:rFonts w:cs="Calibri"/>
                <w:color w:val="000000"/>
                <w:sz w:val="18"/>
                <w:szCs w:val="18"/>
                <w:lang w:eastAsia="en-GB"/>
              </w:rPr>
              <w:t>Test-part1.scdoc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3329" w:rsidRPr="002B277F" w:rsidRDefault="006E3329" w:rsidP="0059147A">
            <w:pPr>
              <w:spacing w:after="0" w:line="240" w:lineRule="auto"/>
              <w:rPr>
                <w:rFonts w:cs="Calibri"/>
                <w:sz w:val="18"/>
                <w:szCs w:val="18"/>
                <w:lang w:eastAsia="en-GB"/>
              </w:rPr>
            </w:pPr>
            <w:r w:rsidRPr="002B277F">
              <w:rPr>
                <w:rFonts w:cs="Calibri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329" w:rsidRPr="002B277F" w:rsidRDefault="006E3329" w:rsidP="0059147A">
            <w:pPr>
              <w:spacing w:after="0" w:line="240" w:lineRule="auto"/>
              <w:rPr>
                <w:rFonts w:cs="Calibri"/>
                <w:sz w:val="18"/>
                <w:szCs w:val="18"/>
                <w:lang w:eastAsia="en-GB"/>
              </w:rPr>
            </w:pPr>
            <w:r w:rsidRPr="002B277F">
              <w:rPr>
                <w:rFonts w:cs="Calibri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  <w:r w:rsidRPr="00235823">
              <w:rPr>
                <w:rFonts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3329" w:rsidRPr="00235823" w:rsidRDefault="006E3329" w:rsidP="0059147A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p w:rsidR="006E3329" w:rsidRDefault="006E3329" w:rsidP="00EB5AB6"/>
    <w:p w:rsidR="006E3329" w:rsidRDefault="006E3329" w:rsidP="002B277F">
      <w:pPr>
        <w:pStyle w:val="ListParagraph"/>
        <w:ind w:left="0"/>
      </w:pPr>
      <w:r>
        <w:t>Column information: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Part Name</w:t>
      </w:r>
    </w:p>
    <w:p w:rsidR="006E3329" w:rsidRDefault="006E3329" w:rsidP="009D3585">
      <w:pPr>
        <w:pStyle w:val="ListParagraph"/>
        <w:numPr>
          <w:ilvl w:val="1"/>
          <w:numId w:val="7"/>
        </w:numPr>
      </w:pPr>
      <w:r>
        <w:t>file name of SpaceClaim file including extension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Sheet Metal</w:t>
      </w:r>
    </w:p>
    <w:p w:rsidR="006E3329" w:rsidRDefault="006E3329" w:rsidP="009D3585">
      <w:pPr>
        <w:pStyle w:val="ListParagraph"/>
        <w:numPr>
          <w:ilvl w:val="1"/>
          <w:numId w:val="7"/>
        </w:numPr>
      </w:pPr>
      <w:r>
        <w:t>true if file is a sheet metal part, false otherwise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Flat Pattern</w:t>
      </w:r>
    </w:p>
    <w:p w:rsidR="006E3329" w:rsidRDefault="006E3329" w:rsidP="009D3585">
      <w:pPr>
        <w:pStyle w:val="ListParagraph"/>
        <w:numPr>
          <w:ilvl w:val="1"/>
          <w:numId w:val="7"/>
        </w:numPr>
      </w:pPr>
      <w:r>
        <w:t>true if file has an unfolded, sheet metal, flat pattern, false otherwise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Gauge</w:t>
      </w:r>
    </w:p>
    <w:p w:rsidR="006E3329" w:rsidRDefault="006E3329" w:rsidP="00720736">
      <w:pPr>
        <w:pStyle w:val="ListParagraph"/>
        <w:numPr>
          <w:ilvl w:val="1"/>
          <w:numId w:val="7"/>
        </w:numPr>
      </w:pPr>
      <w:r>
        <w:t>thickness of sheet metal part</w:t>
      </w:r>
    </w:p>
    <w:p w:rsidR="006E3329" w:rsidRDefault="006E3329" w:rsidP="00720736">
      <w:pPr>
        <w:pStyle w:val="ListParagraph"/>
        <w:numPr>
          <w:ilvl w:val="1"/>
          <w:numId w:val="7"/>
        </w:numPr>
      </w:pPr>
      <w:r>
        <w:t>millimetres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Area</w:t>
      </w:r>
    </w:p>
    <w:p w:rsidR="006E3329" w:rsidRDefault="006E3329" w:rsidP="00720736">
      <w:pPr>
        <w:pStyle w:val="ListParagraph"/>
        <w:numPr>
          <w:ilvl w:val="1"/>
          <w:numId w:val="7"/>
        </w:numPr>
      </w:pPr>
      <w:r>
        <w:t>surface area of top face of sheet metal part</w:t>
      </w:r>
    </w:p>
    <w:p w:rsidR="006E3329" w:rsidRDefault="006E3329" w:rsidP="00720736">
      <w:pPr>
        <w:pStyle w:val="ListParagraph"/>
        <w:numPr>
          <w:ilvl w:val="1"/>
          <w:numId w:val="7"/>
        </w:numPr>
      </w:pPr>
      <w:r>
        <w:t>millimetres^2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Perimeter</w:t>
      </w:r>
    </w:p>
    <w:p w:rsidR="006E3329" w:rsidRDefault="006E3329" w:rsidP="00701AB0">
      <w:pPr>
        <w:pStyle w:val="ListParagraph"/>
        <w:numPr>
          <w:ilvl w:val="1"/>
          <w:numId w:val="7"/>
        </w:numPr>
      </w:pPr>
      <w:r>
        <w:t>perimeter of top face of sheet metal part</w:t>
      </w:r>
    </w:p>
    <w:p w:rsidR="006E3329" w:rsidRDefault="006E3329" w:rsidP="00701AB0">
      <w:pPr>
        <w:pStyle w:val="ListParagraph"/>
        <w:numPr>
          <w:ilvl w:val="1"/>
          <w:numId w:val="7"/>
        </w:numPr>
      </w:pPr>
      <w:r>
        <w:t>including outside perimeter and all piercings</w:t>
      </w:r>
    </w:p>
    <w:p w:rsidR="006E3329" w:rsidRDefault="006E3329" w:rsidP="00701AB0">
      <w:pPr>
        <w:pStyle w:val="ListParagraph"/>
        <w:numPr>
          <w:ilvl w:val="1"/>
          <w:numId w:val="7"/>
        </w:numPr>
      </w:pPr>
      <w:r>
        <w:t>millimetres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No of Bends</w:t>
      </w:r>
    </w:p>
    <w:p w:rsidR="006E3329" w:rsidRDefault="006E3329" w:rsidP="00F45CD0">
      <w:pPr>
        <w:pStyle w:val="ListParagraph"/>
        <w:numPr>
          <w:ilvl w:val="1"/>
          <w:numId w:val="7"/>
        </w:numPr>
      </w:pPr>
      <w:r>
        <w:t>number of bends</w:t>
      </w:r>
    </w:p>
    <w:p w:rsidR="006E3329" w:rsidRDefault="006E3329" w:rsidP="005360B8">
      <w:pPr>
        <w:pStyle w:val="ListParagraph"/>
        <w:numPr>
          <w:ilvl w:val="0"/>
          <w:numId w:val="7"/>
        </w:numPr>
      </w:pPr>
      <w:r>
        <w:t>No of Holes</w:t>
      </w:r>
    </w:p>
    <w:p w:rsidR="006E3329" w:rsidRDefault="006E3329" w:rsidP="005360B8">
      <w:pPr>
        <w:pStyle w:val="ListParagraph"/>
        <w:numPr>
          <w:ilvl w:val="1"/>
          <w:numId w:val="7"/>
        </w:numPr>
      </w:pPr>
      <w:r>
        <w:t>number of holes or piercings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LAR Height</w:t>
      </w:r>
    </w:p>
    <w:p w:rsidR="006E3329" w:rsidRDefault="006E3329" w:rsidP="00F45CD0">
      <w:pPr>
        <w:pStyle w:val="ListParagraph"/>
        <w:numPr>
          <w:ilvl w:val="1"/>
          <w:numId w:val="7"/>
        </w:numPr>
      </w:pPr>
      <w:r>
        <w:t>least area rectangle (LAR) height</w:t>
      </w:r>
    </w:p>
    <w:p w:rsidR="006E3329" w:rsidRDefault="006E3329" w:rsidP="00F45CD0">
      <w:pPr>
        <w:pStyle w:val="ListParagraph"/>
        <w:numPr>
          <w:ilvl w:val="1"/>
          <w:numId w:val="7"/>
        </w:numPr>
      </w:pPr>
      <w:r>
        <w:t>millimetres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LAR Width</w:t>
      </w:r>
    </w:p>
    <w:p w:rsidR="006E3329" w:rsidRDefault="006E3329" w:rsidP="00F45CD0">
      <w:pPr>
        <w:pStyle w:val="ListParagraph"/>
        <w:numPr>
          <w:ilvl w:val="1"/>
          <w:numId w:val="7"/>
        </w:numPr>
      </w:pPr>
      <w:r>
        <w:t>least area rectangle (LAR) width</w:t>
      </w:r>
    </w:p>
    <w:p w:rsidR="006E3329" w:rsidRDefault="006E3329" w:rsidP="00F45CD0">
      <w:pPr>
        <w:pStyle w:val="ListParagraph"/>
        <w:numPr>
          <w:ilvl w:val="1"/>
          <w:numId w:val="7"/>
        </w:numPr>
      </w:pPr>
      <w:r>
        <w:t>millimetres</w:t>
      </w:r>
    </w:p>
    <w:p w:rsidR="006E3329" w:rsidRDefault="006E3329" w:rsidP="0059147A">
      <w:pPr>
        <w:pStyle w:val="ListParagraph"/>
        <w:numPr>
          <w:ilvl w:val="0"/>
          <w:numId w:val="7"/>
        </w:numPr>
      </w:pPr>
      <w:r>
        <w:t>Date-Time</w:t>
      </w:r>
    </w:p>
    <w:p w:rsidR="006E3329" w:rsidRDefault="006E3329" w:rsidP="009B7DD0">
      <w:pPr>
        <w:pStyle w:val="ListParagraph"/>
        <w:numPr>
          <w:ilvl w:val="1"/>
          <w:numId w:val="7"/>
        </w:numPr>
      </w:pPr>
      <w:r>
        <w:t>date and time result calculated</w:t>
      </w:r>
    </w:p>
    <w:p w:rsidR="006E3329" w:rsidRDefault="006E3329" w:rsidP="009B7DD0">
      <w:pPr>
        <w:pStyle w:val="ListParagraph"/>
        <w:numPr>
          <w:ilvl w:val="1"/>
          <w:numId w:val="7"/>
        </w:numPr>
      </w:pPr>
      <w:r>
        <w:t>format is yyyy-MM-ddTHH:mm:ss eg 2012-03-10T10:24:33</w:t>
      </w:r>
    </w:p>
    <w:sectPr w:rsidR="006E3329" w:rsidSect="00E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712B"/>
    <w:multiLevelType w:val="hybridMultilevel"/>
    <w:tmpl w:val="D41CEF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1035EF"/>
    <w:multiLevelType w:val="hybridMultilevel"/>
    <w:tmpl w:val="8CFAEB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9308B4"/>
    <w:multiLevelType w:val="hybridMultilevel"/>
    <w:tmpl w:val="EDF46FA0"/>
    <w:lvl w:ilvl="0" w:tplc="5F301FE4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E6FAD"/>
    <w:multiLevelType w:val="hybridMultilevel"/>
    <w:tmpl w:val="229AD6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C21EF4"/>
    <w:multiLevelType w:val="hybridMultilevel"/>
    <w:tmpl w:val="3B7429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30744E"/>
    <w:multiLevelType w:val="hybridMultilevel"/>
    <w:tmpl w:val="86BA03D8"/>
    <w:lvl w:ilvl="0" w:tplc="17F0CA3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DA86EB8"/>
    <w:multiLevelType w:val="hybridMultilevel"/>
    <w:tmpl w:val="86BA03D8"/>
    <w:lvl w:ilvl="0" w:tplc="17F0CA3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12B3"/>
    <w:rsid w:val="00233446"/>
    <w:rsid w:val="00235823"/>
    <w:rsid w:val="002B277F"/>
    <w:rsid w:val="00305A20"/>
    <w:rsid w:val="00320488"/>
    <w:rsid w:val="003B4591"/>
    <w:rsid w:val="003E33E8"/>
    <w:rsid w:val="004319E2"/>
    <w:rsid w:val="005360B8"/>
    <w:rsid w:val="005444B6"/>
    <w:rsid w:val="0059147A"/>
    <w:rsid w:val="005E11F6"/>
    <w:rsid w:val="00647418"/>
    <w:rsid w:val="006E3329"/>
    <w:rsid w:val="00701AB0"/>
    <w:rsid w:val="00707064"/>
    <w:rsid w:val="00720736"/>
    <w:rsid w:val="007310F5"/>
    <w:rsid w:val="0073223D"/>
    <w:rsid w:val="007D6504"/>
    <w:rsid w:val="0080001A"/>
    <w:rsid w:val="008512B3"/>
    <w:rsid w:val="008A1CA8"/>
    <w:rsid w:val="008B717F"/>
    <w:rsid w:val="008D010B"/>
    <w:rsid w:val="00985310"/>
    <w:rsid w:val="009B7DD0"/>
    <w:rsid w:val="009D3585"/>
    <w:rsid w:val="00A00291"/>
    <w:rsid w:val="00A136C8"/>
    <w:rsid w:val="00A31854"/>
    <w:rsid w:val="00A7230E"/>
    <w:rsid w:val="00A74B0C"/>
    <w:rsid w:val="00A85A32"/>
    <w:rsid w:val="00A9540B"/>
    <w:rsid w:val="00C461A9"/>
    <w:rsid w:val="00C87A28"/>
    <w:rsid w:val="00CE7F1F"/>
    <w:rsid w:val="00E81A7A"/>
    <w:rsid w:val="00EB5AB6"/>
    <w:rsid w:val="00F45CD0"/>
    <w:rsid w:val="00F60D2B"/>
    <w:rsid w:val="00FB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8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5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12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07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2175</TotalTime>
  <Pages>3</Pages>
  <Words>342</Words>
  <Characters>1955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Metal Estimate – Current/Active Part</dc:title>
  <dc:subject/>
  <dc:creator>Chris</dc:creator>
  <cp:keywords/>
  <dc:description/>
  <cp:lastModifiedBy>Test Engineer</cp:lastModifiedBy>
  <cp:revision>19</cp:revision>
  <dcterms:created xsi:type="dcterms:W3CDTF">2013-03-27T20:54:00Z</dcterms:created>
  <dcterms:modified xsi:type="dcterms:W3CDTF">2013-03-29T09:08:00Z</dcterms:modified>
</cp:coreProperties>
</file>